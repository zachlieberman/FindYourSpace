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A8A6" w14:textId="77777777" w:rsidR="00A068F7" w:rsidRDefault="00A068F7" w:rsidP="00A068F7">
      <w:pPr>
        <w:jc w:val="center"/>
      </w:pPr>
      <w:r w:rsidRPr="00314AAA">
        <w:rPr>
          <w:u w:val="single"/>
        </w:rPr>
        <w:t>Question Sheet for Engr Interviews</w:t>
      </w:r>
    </w:p>
    <w:p w14:paraId="605696AF" w14:textId="77777777" w:rsidR="00A068F7" w:rsidRPr="00314AAA" w:rsidRDefault="00A068F7" w:rsidP="00A068F7">
      <w:pPr>
        <w:pStyle w:val="ListParagraph"/>
        <w:numPr>
          <w:ilvl w:val="0"/>
          <w:numId w:val="1"/>
        </w:numPr>
      </w:pPr>
      <w:r w:rsidRPr="00314AAA">
        <w:t xml:space="preserve">Hi my name is Zach and I heard you were the smartest person at </w:t>
      </w:r>
      <w:proofErr w:type="spellStart"/>
      <w:r w:rsidRPr="00314AAA">
        <w:t>uva</w:t>
      </w:r>
      <w:proofErr w:type="spellEnd"/>
      <w:r w:rsidRPr="00314AAA">
        <w:t xml:space="preserve"> do you have time to chat? – to </w:t>
      </w:r>
      <w:proofErr w:type="spellStart"/>
      <w:r w:rsidRPr="00314AAA">
        <w:t>rando</w:t>
      </w:r>
      <w:r>
        <w:t>ms</w:t>
      </w:r>
      <w:proofErr w:type="spellEnd"/>
    </w:p>
    <w:p w14:paraId="74DFA21F" w14:textId="77777777" w:rsidR="00A068F7" w:rsidRDefault="00A068F7" w:rsidP="00A068F7">
      <w:pPr>
        <w:pStyle w:val="ListParagraph"/>
        <w:numPr>
          <w:ilvl w:val="0"/>
          <w:numId w:val="1"/>
        </w:numPr>
      </w:pPr>
      <w:r>
        <w:t>I am doing customer discovery for my intro to engineering class and would like to hear your problems as a UVA student so my team can find solutions.</w:t>
      </w:r>
    </w:p>
    <w:p w14:paraId="425B6457" w14:textId="77777777" w:rsidR="00A068F7" w:rsidRDefault="00A068F7" w:rsidP="00A068F7">
      <w:pPr>
        <w:pStyle w:val="ListParagraph"/>
        <w:numPr>
          <w:ilvl w:val="0"/>
          <w:numId w:val="1"/>
        </w:numPr>
      </w:pPr>
      <w:r>
        <w:t>Can I record this conversation?</w:t>
      </w:r>
    </w:p>
    <w:p w14:paraId="472538CB" w14:textId="77777777" w:rsidR="00A068F7" w:rsidRDefault="00A068F7" w:rsidP="00A068F7">
      <w:pPr>
        <w:pStyle w:val="ListParagraph"/>
        <w:numPr>
          <w:ilvl w:val="0"/>
          <w:numId w:val="1"/>
        </w:numPr>
      </w:pPr>
      <w:r>
        <w:t>Tell me about your day and your frustrations you have with anything at UVA.</w:t>
      </w:r>
    </w:p>
    <w:p w14:paraId="7A009FC1" w14:textId="77777777" w:rsidR="00A068F7" w:rsidRPr="0021316D" w:rsidRDefault="00A068F7" w:rsidP="00A068F7">
      <w:pPr>
        <w:pStyle w:val="ListParagraph"/>
        <w:numPr>
          <w:ilvl w:val="0"/>
          <w:numId w:val="1"/>
        </w:numPr>
      </w:pPr>
      <w:r>
        <w:t>Do you have any problems with:</w:t>
      </w:r>
      <w:r>
        <w:rPr>
          <w:sz w:val="24"/>
          <w:szCs w:val="24"/>
        </w:rPr>
        <w:t xml:space="preserve"> food, housing, scheduling, employment, transportation, social, and hobbies?</w:t>
      </w:r>
    </w:p>
    <w:p w14:paraId="04FDB16B" w14:textId="77777777" w:rsidR="00A068F7" w:rsidRPr="00314AAA" w:rsidRDefault="00A068F7" w:rsidP="00A068F7"/>
    <w:p w14:paraId="138C048E" w14:textId="77777777" w:rsidR="00A068F7" w:rsidRPr="00314AAA" w:rsidRDefault="00A068F7" w:rsidP="00A0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Hardest part of your day</w:t>
      </w:r>
      <w:r>
        <w:rPr>
          <w:sz w:val="24"/>
          <w:szCs w:val="24"/>
        </w:rPr>
        <w:t>?</w:t>
      </w:r>
    </w:p>
    <w:p w14:paraId="7D977547" w14:textId="77777777" w:rsidR="00A068F7" w:rsidRPr="00314AAA" w:rsidRDefault="00A068F7" w:rsidP="00A0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Some unmet needs you have</w:t>
      </w:r>
      <w:r>
        <w:rPr>
          <w:sz w:val="24"/>
          <w:szCs w:val="24"/>
        </w:rPr>
        <w:t>?</w:t>
      </w:r>
    </w:p>
    <w:p w14:paraId="367B1FC0" w14:textId="77777777" w:rsidR="00A068F7" w:rsidRPr="00314AAA" w:rsidRDefault="00A068F7" w:rsidP="00A0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What product do you wish you had that does not exist yet</w:t>
      </w:r>
      <w:r>
        <w:rPr>
          <w:sz w:val="24"/>
          <w:szCs w:val="24"/>
        </w:rPr>
        <w:t>?</w:t>
      </w:r>
    </w:p>
    <w:p w14:paraId="2C7DE570" w14:textId="77777777" w:rsidR="00A068F7" w:rsidRPr="00314AAA" w:rsidRDefault="00A068F7" w:rsidP="00A0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What tasks take up most time in your day</w:t>
      </w:r>
      <w:r>
        <w:rPr>
          <w:sz w:val="24"/>
          <w:szCs w:val="24"/>
        </w:rPr>
        <w:t>?</w:t>
      </w:r>
    </w:p>
    <w:p w14:paraId="74D7C79C" w14:textId="77777777" w:rsidR="00A068F7" w:rsidRPr="00314AAA" w:rsidRDefault="00A068F7" w:rsidP="00A0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 xml:space="preserve">What could be done to improve </w:t>
      </w:r>
      <w:r>
        <w:rPr>
          <w:sz w:val="24"/>
          <w:szCs w:val="24"/>
        </w:rPr>
        <w:t>UVA</w:t>
      </w:r>
      <w:r w:rsidRPr="00314AAA">
        <w:rPr>
          <w:sz w:val="24"/>
          <w:szCs w:val="24"/>
        </w:rPr>
        <w:t xml:space="preserve"> student experience</w:t>
      </w:r>
      <w:r>
        <w:rPr>
          <w:sz w:val="24"/>
          <w:szCs w:val="24"/>
        </w:rPr>
        <w:t>?</w:t>
      </w:r>
    </w:p>
    <w:p w14:paraId="1511A848" w14:textId="77777777" w:rsidR="00A068F7" w:rsidRPr="00314AAA" w:rsidRDefault="00A068F7" w:rsidP="00A0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 xml:space="preserve">What is the hardest part about being a </w:t>
      </w:r>
      <w:r>
        <w:rPr>
          <w:sz w:val="24"/>
          <w:szCs w:val="24"/>
        </w:rPr>
        <w:t>UVA</w:t>
      </w:r>
      <w:r w:rsidRPr="00314AAA">
        <w:rPr>
          <w:sz w:val="24"/>
          <w:szCs w:val="24"/>
        </w:rPr>
        <w:t xml:space="preserve"> student</w:t>
      </w:r>
      <w:r>
        <w:rPr>
          <w:sz w:val="24"/>
          <w:szCs w:val="24"/>
        </w:rPr>
        <w:t>?</w:t>
      </w:r>
    </w:p>
    <w:p w14:paraId="61718854" w14:textId="77777777" w:rsidR="00A068F7" w:rsidRPr="00314AAA" w:rsidRDefault="00A068F7" w:rsidP="00A0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What are your most important goals</w:t>
      </w:r>
      <w:r>
        <w:rPr>
          <w:sz w:val="24"/>
          <w:szCs w:val="24"/>
        </w:rPr>
        <w:t>?</w:t>
      </w:r>
    </w:p>
    <w:p w14:paraId="5B87E4DE" w14:textId="77777777" w:rsidR="00A068F7" w:rsidRPr="00314AAA" w:rsidRDefault="00A068F7" w:rsidP="00A0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What are your biggest responsibilities?</w:t>
      </w:r>
    </w:p>
    <w:p w14:paraId="0763F723" w14:textId="77777777" w:rsidR="00A068F7" w:rsidRDefault="00A068F7" w:rsidP="00A068F7">
      <w:pPr>
        <w:spacing w:line="240" w:lineRule="auto"/>
        <w:rPr>
          <w:sz w:val="24"/>
          <w:szCs w:val="24"/>
        </w:rPr>
      </w:pPr>
    </w:p>
    <w:p w14:paraId="210CAF11" w14:textId="77777777" w:rsidR="00A068F7" w:rsidRPr="005934F3" w:rsidRDefault="00A068F7" w:rsidP="00A068F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do you like to study and why?</w:t>
      </w:r>
    </w:p>
    <w:p w14:paraId="7EA4DF3C" w14:textId="77777777" w:rsidR="00A068F7" w:rsidRPr="005934F3" w:rsidRDefault="00A068F7" w:rsidP="00A068F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you find it hard to find available study spaces?</w:t>
      </w:r>
    </w:p>
    <w:p w14:paraId="16150C9E" w14:textId="77777777" w:rsidR="00A068F7" w:rsidRDefault="00A068F7" w:rsidP="00A068F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some ways that the process could be made easier?</w:t>
      </w:r>
    </w:p>
    <w:p w14:paraId="4091BAC7" w14:textId="77777777" w:rsidR="00A068F7" w:rsidRPr="005934F3" w:rsidRDefault="00A068F7" w:rsidP="00A068F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934F3">
        <w:rPr>
          <w:sz w:val="24"/>
          <w:szCs w:val="24"/>
        </w:rPr>
        <w:t>Based on our conversation X is hard for you but Y is not, am I accurate</w:t>
      </w:r>
    </w:p>
    <w:p w14:paraId="31B732AB" w14:textId="77777777" w:rsidR="00A068F7" w:rsidRDefault="00A068F7" w:rsidP="00A068F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934F3">
        <w:rPr>
          <w:sz w:val="24"/>
          <w:szCs w:val="24"/>
        </w:rPr>
        <w:t>Is there anything else I should’ve asked?</w:t>
      </w:r>
    </w:p>
    <w:p w14:paraId="3215AB8D" w14:textId="20C6789E" w:rsidR="00A068F7" w:rsidRPr="00A068F7" w:rsidRDefault="00A068F7" w:rsidP="00A068F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I take a picture of us?</w:t>
      </w:r>
    </w:p>
    <w:p w14:paraId="65B58E78" w14:textId="0B601D59" w:rsidR="00A068F7" w:rsidRPr="00A068F7" w:rsidRDefault="00A068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This is the set of questions I asked them. I abbreviated the questions in my notes</w:t>
      </w:r>
      <w:r w:rsidR="00E34374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6467A3EB" w14:textId="77777777" w:rsidR="00A068F7" w:rsidRDefault="00A068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D5001" w14:textId="3C7C3AFD" w:rsidR="00BA3A31" w:rsidRPr="00BA3A31" w:rsidRDefault="00A7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3A31">
        <w:rPr>
          <w:rFonts w:ascii="Times New Roman" w:hAnsi="Times New Roman" w:cs="Times New Roman"/>
          <w:sz w:val="24"/>
          <w:szCs w:val="24"/>
        </w:rPr>
        <w:t xml:space="preserve">Justin </w:t>
      </w:r>
      <w:r w:rsidR="00B7290C">
        <w:rPr>
          <w:rFonts w:ascii="Times New Roman" w:hAnsi="Times New Roman" w:cs="Times New Roman"/>
          <w:sz w:val="24"/>
          <w:szCs w:val="24"/>
        </w:rPr>
        <w:t>Phillips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Email:</w:t>
      </w:r>
      <w:r w:rsidR="00BA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290C">
        <w:rPr>
          <w:rFonts w:ascii="Times New Roman" w:hAnsi="Times New Roman" w:cs="Times New Roman"/>
          <w:sz w:val="24"/>
          <w:szCs w:val="24"/>
        </w:rPr>
        <w:t>jbp9zt@</w:t>
      </w:r>
      <w:r w:rsidR="0089626D">
        <w:rPr>
          <w:rFonts w:ascii="Times New Roman" w:hAnsi="Times New Roman" w:cs="Times New Roman"/>
          <w:sz w:val="24"/>
          <w:szCs w:val="24"/>
        </w:rPr>
        <w:t>virginia.edu           Date: 11/13/1</w:t>
      </w:r>
      <w:bookmarkStart w:id="0" w:name="_GoBack"/>
      <w:bookmarkEnd w:id="0"/>
      <w:r w:rsidR="0089626D">
        <w:rPr>
          <w:rFonts w:ascii="Times New Roman" w:hAnsi="Times New Roman" w:cs="Times New Roman"/>
          <w:sz w:val="24"/>
          <w:szCs w:val="24"/>
        </w:rPr>
        <w:t>9</w:t>
      </w:r>
      <w:r w:rsidR="00BA3A31">
        <w:rPr>
          <w:rFonts w:ascii="Times New Roman" w:hAnsi="Times New Roman" w:cs="Times New Roman"/>
          <w:sz w:val="24"/>
          <w:szCs w:val="24"/>
        </w:rPr>
        <w:tab/>
      </w:r>
    </w:p>
    <w:p w14:paraId="3A720B4B" w14:textId="77777777" w:rsidR="00A701D4" w:rsidRDefault="00A701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442813FD" w14:textId="420DBCB5" w:rsidR="00A701D4" w:rsidRDefault="00BA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D2A58">
        <w:rPr>
          <w:rFonts w:ascii="Times New Roman" w:hAnsi="Times New Roman" w:cs="Times New Roman"/>
          <w:sz w:val="24"/>
          <w:szCs w:val="24"/>
        </w:rPr>
        <w:t xml:space="preserve">Normal day: </w:t>
      </w:r>
      <w:r>
        <w:rPr>
          <w:rFonts w:ascii="Times New Roman" w:hAnsi="Times New Roman" w:cs="Times New Roman"/>
          <w:sz w:val="24"/>
          <w:szCs w:val="24"/>
        </w:rPr>
        <w:t>athlete, goes to practices, busses too late, goes to class</w:t>
      </w:r>
    </w:p>
    <w:p w14:paraId="0F0ABE87" w14:textId="4AD07109" w:rsidR="00BA3A31" w:rsidRDefault="00BA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35B8E">
        <w:rPr>
          <w:rFonts w:ascii="Times New Roman" w:hAnsi="Times New Roman" w:cs="Times New Roman"/>
          <w:b/>
          <w:bCs/>
          <w:sz w:val="24"/>
          <w:szCs w:val="24"/>
        </w:rPr>
        <w:t xml:space="preserve">Product that doesn’t exist yet: </w:t>
      </w:r>
      <w:r>
        <w:rPr>
          <w:rFonts w:ascii="Times New Roman" w:hAnsi="Times New Roman" w:cs="Times New Roman"/>
          <w:sz w:val="24"/>
          <w:szCs w:val="24"/>
        </w:rPr>
        <w:t>scooters cost too much</w:t>
      </w:r>
      <w:r w:rsidR="00035B8E">
        <w:rPr>
          <w:rFonts w:ascii="Times New Roman" w:hAnsi="Times New Roman" w:cs="Times New Roman"/>
          <w:sz w:val="24"/>
          <w:szCs w:val="24"/>
        </w:rPr>
        <w:t>, cheaper alternative</w:t>
      </w:r>
    </w:p>
    <w:p w14:paraId="6B07CAF8" w14:textId="74DEDA1D" w:rsidR="00BA3A31" w:rsidRDefault="00BA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food</w:t>
      </w:r>
    </w:p>
    <w:p w14:paraId="246290F5" w14:textId="18A0D59D" w:rsidR="00BA3A31" w:rsidRDefault="00BA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-closer library</w:t>
      </w:r>
    </w:p>
    <w:p w14:paraId="6D2FB309" w14:textId="589AA2BF" w:rsidR="0015306A" w:rsidRPr="0015306A" w:rsidRDefault="0015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Goals: </w:t>
      </w:r>
      <w:r>
        <w:rPr>
          <w:rFonts w:ascii="Times New Roman" w:hAnsi="Times New Roman" w:cs="Times New Roman"/>
          <w:sz w:val="24"/>
          <w:szCs w:val="24"/>
        </w:rPr>
        <w:t>Perform well and get a good education</w:t>
      </w:r>
    </w:p>
    <w:p w14:paraId="78CC495A" w14:textId="758FB214" w:rsidR="00BA3A31" w:rsidRDefault="004D2A58">
      <w:pPr>
        <w:rPr>
          <w:rFonts w:ascii="Times New Roman" w:hAnsi="Times New Roman" w:cs="Times New Roman"/>
          <w:sz w:val="24"/>
          <w:szCs w:val="24"/>
        </w:rPr>
      </w:pPr>
      <w:r w:rsidRPr="00035B8E">
        <w:rPr>
          <w:rFonts w:ascii="Times New Roman" w:hAnsi="Times New Roman" w:cs="Times New Roman"/>
          <w:b/>
          <w:bCs/>
          <w:sz w:val="24"/>
          <w:szCs w:val="24"/>
        </w:rPr>
        <w:t>Hardest part of day: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A31">
        <w:rPr>
          <w:rFonts w:ascii="Times New Roman" w:hAnsi="Times New Roman" w:cs="Times New Roman"/>
          <w:sz w:val="24"/>
          <w:szCs w:val="24"/>
        </w:rPr>
        <w:t>Finding the will to late night study</w:t>
      </w:r>
    </w:p>
    <w:p w14:paraId="76A70607" w14:textId="12C7BCD6" w:rsidR="00BA3A31" w:rsidRDefault="004D2A58">
      <w:pPr>
        <w:rPr>
          <w:rFonts w:ascii="Times New Roman" w:hAnsi="Times New Roman" w:cs="Times New Roman"/>
          <w:sz w:val="24"/>
          <w:szCs w:val="24"/>
        </w:rPr>
      </w:pPr>
      <w:r w:rsidRPr="00035B8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Most inconvenient thing about UVA athlete: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4EF">
        <w:rPr>
          <w:rFonts w:ascii="Times New Roman" w:hAnsi="Times New Roman" w:cs="Times New Roman"/>
          <w:sz w:val="24"/>
          <w:szCs w:val="24"/>
        </w:rPr>
        <w:t>Busses don’t work early enough for athletes</w:t>
      </w:r>
    </w:p>
    <w:p w14:paraId="5C00145A" w14:textId="528BC3A8" w:rsidR="00A701D4" w:rsidRPr="0015306A" w:rsidRDefault="0015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Take up most time in day: </w:t>
      </w:r>
      <w:r>
        <w:rPr>
          <w:rFonts w:ascii="Times New Roman" w:hAnsi="Times New Roman" w:cs="Times New Roman"/>
          <w:sz w:val="24"/>
          <w:szCs w:val="24"/>
        </w:rPr>
        <w:t>Getting places, f</w:t>
      </w:r>
      <w:r w:rsidR="00BA3A31">
        <w:rPr>
          <w:rFonts w:ascii="Times New Roman" w:hAnsi="Times New Roman" w:cs="Times New Roman"/>
          <w:sz w:val="24"/>
          <w:szCs w:val="24"/>
        </w:rPr>
        <w:t xml:space="preserve">ar to get to </w:t>
      </w:r>
      <w:proofErr w:type="spellStart"/>
      <w:r w:rsidR="00BA3A31">
        <w:rPr>
          <w:rFonts w:ascii="Times New Roman" w:hAnsi="Times New Roman" w:cs="Times New Roman"/>
          <w:sz w:val="24"/>
          <w:szCs w:val="24"/>
        </w:rPr>
        <w:t>jpj</w:t>
      </w:r>
      <w:proofErr w:type="spellEnd"/>
    </w:p>
    <w:p w14:paraId="0A19A255" w14:textId="6222BFD5" w:rsidR="00A701D4" w:rsidRDefault="0015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do you study: </w:t>
      </w:r>
      <w:r w:rsidR="00BA3A31" w:rsidRPr="00BA3A31">
        <w:rPr>
          <w:rFonts w:ascii="Times New Roman" w:hAnsi="Times New Roman" w:cs="Times New Roman"/>
          <w:sz w:val="24"/>
          <w:szCs w:val="24"/>
        </w:rPr>
        <w:t>Study in dorm, hall, library</w:t>
      </w:r>
    </w:p>
    <w:p w14:paraId="26219676" w14:textId="6E1BBCBC" w:rsidR="00BA3A31" w:rsidRDefault="0015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could make study process easier: </w:t>
      </w:r>
      <w:r w:rsidR="00BA3A31">
        <w:rPr>
          <w:rFonts w:ascii="Times New Roman" w:hAnsi="Times New Roman" w:cs="Times New Roman"/>
          <w:sz w:val="24"/>
          <w:szCs w:val="24"/>
        </w:rPr>
        <w:t>More seating, available space</w:t>
      </w:r>
    </w:p>
    <w:p w14:paraId="14753DFF" w14:textId="77777777" w:rsidR="00A701D4" w:rsidRDefault="00A701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80C11" w14:textId="18F4CF75" w:rsidR="00A701D4" w:rsidRDefault="00A701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Photo:</w:t>
      </w:r>
      <w:r w:rsidR="001E352E" w:rsidRPr="001E352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52E">
        <w:rPr>
          <w:rFonts w:ascii="Times New Roman" w:hAnsi="Times New Roman" w:cs="Times New Roman"/>
          <w:noProof/>
          <w:sz w:val="24"/>
          <w:szCs w:val="24"/>
        </w:rPr>
        <w:tab/>
      </w:r>
      <w:r w:rsidR="001E352E">
        <w:rPr>
          <w:rFonts w:ascii="Times New Roman" w:hAnsi="Times New Roman" w:cs="Times New Roman"/>
          <w:noProof/>
          <w:sz w:val="24"/>
          <w:szCs w:val="24"/>
        </w:rPr>
        <w:tab/>
      </w:r>
      <w:r w:rsidR="001E3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6D9CF" wp14:editId="13514106">
            <wp:extent cx="1813929" cy="2305434"/>
            <wp:effectExtent l="0" t="0" r="0" b="0"/>
            <wp:docPr id="1" name="Picture 1" descr="C:\Users\Student\Downloads\image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image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1" cy="233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89BC" w14:textId="02C784A3" w:rsidR="00B7290C" w:rsidRDefault="00B729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A8BC6" w14:textId="243DB2FF" w:rsidR="001E352E" w:rsidRDefault="001E35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28558" w14:textId="7FB43ABF" w:rsidR="00B7290C" w:rsidRDefault="00B7290C" w:rsidP="00B72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306A">
        <w:rPr>
          <w:rFonts w:ascii="Times New Roman" w:hAnsi="Times New Roman" w:cs="Times New Roman"/>
          <w:sz w:val="24"/>
          <w:szCs w:val="24"/>
        </w:rPr>
        <w:t>Ray Costa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Email: </w:t>
      </w:r>
      <w:hyperlink r:id="rId6" w:history="1">
        <w:r w:rsidRPr="00C23F12">
          <w:rPr>
            <w:rStyle w:val="Hyperlink"/>
            <w:rFonts w:ascii="Times New Roman" w:hAnsi="Times New Roman" w:cs="Times New Roman"/>
            <w:sz w:val="24"/>
            <w:szCs w:val="24"/>
          </w:rPr>
          <w:t>rc3yw@</w:t>
        </w:r>
        <w:r w:rsidR="0089626D">
          <w:rPr>
            <w:rStyle w:val="Hyperlink"/>
            <w:rFonts w:ascii="Times New Roman" w:hAnsi="Times New Roman" w:cs="Times New Roman"/>
            <w:sz w:val="24"/>
            <w:szCs w:val="24"/>
          </w:rPr>
          <w:t>virginia.edu           Date: 11/13/19</w:t>
        </w:r>
      </w:hyperlink>
    </w:p>
    <w:p w14:paraId="51124A66" w14:textId="5E20B403" w:rsidR="00B7290C" w:rsidRPr="00BA3A31" w:rsidRDefault="00B7290C" w:rsidP="00B72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BD0532" w14:textId="77777777" w:rsidR="00B7290C" w:rsidRDefault="00B7290C" w:rsidP="00B729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1DE150BE" w14:textId="020CFC4D" w:rsidR="009564EF" w:rsidRDefault="009564EF" w:rsidP="0095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-Normal day: athlete, goes to practices, </w:t>
      </w:r>
      <w:r w:rsidR="004149C9">
        <w:rPr>
          <w:rFonts w:ascii="Times New Roman" w:hAnsi="Times New Roman" w:cs="Times New Roman"/>
          <w:sz w:val="24"/>
          <w:szCs w:val="24"/>
        </w:rPr>
        <w:t>relax for hour, 3 hours of class, lifting, homework until late</w:t>
      </w:r>
      <w:r w:rsidR="00D43C40">
        <w:rPr>
          <w:rFonts w:ascii="Times New Roman" w:hAnsi="Times New Roman" w:cs="Times New Roman"/>
          <w:sz w:val="24"/>
          <w:szCs w:val="24"/>
        </w:rPr>
        <w:t xml:space="preserve"> with intermediate periods to hangout in between</w:t>
      </w:r>
    </w:p>
    <w:p w14:paraId="67E33CB9" w14:textId="6573B79B" w:rsidR="009564EF" w:rsidRDefault="009564EF" w:rsidP="0095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that doesn’t exist yet: </w:t>
      </w:r>
      <w:r w:rsidR="000A799E">
        <w:rPr>
          <w:rFonts w:ascii="Times New Roman" w:hAnsi="Times New Roman" w:cs="Times New Roman"/>
          <w:sz w:val="24"/>
          <w:szCs w:val="24"/>
        </w:rPr>
        <w:t>better way to get good food for student cost</w:t>
      </w:r>
    </w:p>
    <w:p w14:paraId="193CCB0C" w14:textId="77777777" w:rsidR="009564EF" w:rsidRDefault="009564EF" w:rsidP="0095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-closer library</w:t>
      </w:r>
    </w:p>
    <w:p w14:paraId="4C465AB5" w14:textId="1F6F2862" w:rsidR="009564EF" w:rsidRPr="00DF3408" w:rsidRDefault="009564EF" w:rsidP="0095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Goals: </w:t>
      </w:r>
      <w:r w:rsidR="00DF3408">
        <w:rPr>
          <w:rFonts w:ascii="Times New Roman" w:hAnsi="Times New Roman" w:cs="Times New Roman"/>
          <w:sz w:val="24"/>
          <w:szCs w:val="24"/>
        </w:rPr>
        <w:t>Have a good season and get good grades, transfer into e school</w:t>
      </w:r>
    </w:p>
    <w:p w14:paraId="4212B94E" w14:textId="272BA551" w:rsidR="009564EF" w:rsidRDefault="009564EF" w:rsidP="009564EF">
      <w:pPr>
        <w:rPr>
          <w:rFonts w:ascii="Times New Roman" w:hAnsi="Times New Roman" w:cs="Times New Roman"/>
          <w:sz w:val="24"/>
          <w:szCs w:val="24"/>
        </w:rPr>
      </w:pPr>
      <w:r w:rsidRPr="00035B8E">
        <w:rPr>
          <w:rFonts w:ascii="Times New Roman" w:hAnsi="Times New Roman" w:cs="Times New Roman"/>
          <w:b/>
          <w:bCs/>
          <w:sz w:val="24"/>
          <w:szCs w:val="24"/>
        </w:rPr>
        <w:t>Hardest part of day:</w:t>
      </w:r>
      <w:r>
        <w:rPr>
          <w:rFonts w:ascii="Times New Roman" w:hAnsi="Times New Roman" w:cs="Times New Roman"/>
          <w:sz w:val="24"/>
          <w:szCs w:val="24"/>
        </w:rPr>
        <w:t xml:space="preserve"> Finding </w:t>
      </w:r>
      <w:r w:rsidR="002B3000">
        <w:rPr>
          <w:rFonts w:ascii="Times New Roman" w:hAnsi="Times New Roman" w:cs="Times New Roman"/>
          <w:sz w:val="24"/>
          <w:szCs w:val="24"/>
        </w:rPr>
        <w:t>good nutritional food for athletes, JPJ food only at dinner</w:t>
      </w:r>
    </w:p>
    <w:p w14:paraId="635BC039" w14:textId="77777777" w:rsidR="009564EF" w:rsidRDefault="009564EF" w:rsidP="009564EF">
      <w:pPr>
        <w:rPr>
          <w:rFonts w:ascii="Times New Roman" w:hAnsi="Times New Roman" w:cs="Times New Roman"/>
          <w:sz w:val="24"/>
          <w:szCs w:val="24"/>
        </w:rPr>
      </w:pPr>
      <w:r w:rsidRPr="00035B8E">
        <w:rPr>
          <w:rFonts w:ascii="Times New Roman" w:hAnsi="Times New Roman" w:cs="Times New Roman"/>
          <w:b/>
          <w:bCs/>
          <w:sz w:val="24"/>
          <w:szCs w:val="24"/>
        </w:rPr>
        <w:t>Most inconvenient thing about UVA athlete:</w:t>
      </w:r>
      <w:r>
        <w:rPr>
          <w:rFonts w:ascii="Times New Roman" w:hAnsi="Times New Roman" w:cs="Times New Roman"/>
          <w:sz w:val="24"/>
          <w:szCs w:val="24"/>
        </w:rPr>
        <w:t xml:space="preserve"> Mentoring and forced studying</w:t>
      </w:r>
    </w:p>
    <w:p w14:paraId="51EA3135" w14:textId="61F1F7D0" w:rsidR="009564EF" w:rsidRPr="0015306A" w:rsidRDefault="009564EF" w:rsidP="0095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Take up most time in day: </w:t>
      </w:r>
      <w:r w:rsidR="004434EB">
        <w:rPr>
          <w:rFonts w:ascii="Times New Roman" w:hAnsi="Times New Roman" w:cs="Times New Roman"/>
          <w:sz w:val="24"/>
          <w:szCs w:val="24"/>
        </w:rPr>
        <w:t>Finding the will to do homework</w:t>
      </w:r>
    </w:p>
    <w:p w14:paraId="206EAAAD" w14:textId="77777777" w:rsidR="009564EF" w:rsidRDefault="009564EF" w:rsidP="0095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do you study: </w:t>
      </w:r>
      <w:r w:rsidRPr="00BA3A31">
        <w:rPr>
          <w:rFonts w:ascii="Times New Roman" w:hAnsi="Times New Roman" w:cs="Times New Roman"/>
          <w:sz w:val="24"/>
          <w:szCs w:val="24"/>
        </w:rPr>
        <w:t>Study in dorm, hall, library</w:t>
      </w:r>
    </w:p>
    <w:p w14:paraId="50968251" w14:textId="6F6C7F24" w:rsidR="009564EF" w:rsidRDefault="009564EF" w:rsidP="0095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 could make study process easier: </w:t>
      </w:r>
      <w:r w:rsidR="004434EB">
        <w:rPr>
          <w:rFonts w:ascii="Times New Roman" w:hAnsi="Times New Roman" w:cs="Times New Roman"/>
          <w:sz w:val="24"/>
          <w:szCs w:val="24"/>
        </w:rPr>
        <w:t>Crowded and noisy, easier to find places to study, closer to first years, more libraries</w:t>
      </w:r>
    </w:p>
    <w:p w14:paraId="4D90AFD8" w14:textId="77777777" w:rsidR="00B7290C" w:rsidRDefault="00B7290C" w:rsidP="00B7290C">
      <w:pPr>
        <w:rPr>
          <w:rFonts w:ascii="Times New Roman" w:hAnsi="Times New Roman" w:cs="Times New Roman"/>
          <w:sz w:val="24"/>
          <w:szCs w:val="24"/>
        </w:rPr>
      </w:pPr>
    </w:p>
    <w:p w14:paraId="42B6CC82" w14:textId="77777777" w:rsidR="00B7290C" w:rsidRPr="00BA3A31" w:rsidRDefault="00B7290C" w:rsidP="00B7290C">
      <w:pPr>
        <w:rPr>
          <w:rFonts w:ascii="Times New Roman" w:hAnsi="Times New Roman" w:cs="Times New Roman"/>
          <w:sz w:val="24"/>
          <w:szCs w:val="24"/>
        </w:rPr>
      </w:pPr>
    </w:p>
    <w:p w14:paraId="79D0654C" w14:textId="77777777" w:rsidR="00B7290C" w:rsidRDefault="00B7290C" w:rsidP="00B729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B1F27" w14:textId="68B3C8AE" w:rsidR="00B7290C" w:rsidRPr="00AE4BC5" w:rsidRDefault="00B7290C" w:rsidP="00B72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Photo:</w:t>
      </w:r>
      <w:r w:rsidR="009564E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64E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64EF" w:rsidRPr="009564E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9564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559D87" wp14:editId="2333A150">
            <wp:extent cx="1971923" cy="2627327"/>
            <wp:effectExtent l="0" t="0" r="0" b="1905"/>
            <wp:docPr id="2" name="Picture 2" descr="C:\Users\Student\Downloads\image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image (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39" cy="267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D589" w14:textId="77777777" w:rsidR="00587964" w:rsidRDefault="00587964">
      <w:pPr>
        <w:rPr>
          <w:rFonts w:ascii="Times New Roman" w:hAnsi="Times New Roman" w:cs="Times New Roman"/>
          <w:sz w:val="24"/>
          <w:szCs w:val="24"/>
        </w:rPr>
      </w:pPr>
    </w:p>
    <w:p w14:paraId="39AC5075" w14:textId="3FBCC4C7" w:rsidR="001F6748" w:rsidRPr="00BA3A31" w:rsidRDefault="001F6748" w:rsidP="001F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Charlotte</w:t>
      </w:r>
      <w:r w:rsidR="00642C82">
        <w:rPr>
          <w:rFonts w:ascii="Times New Roman" w:hAnsi="Times New Roman" w:cs="Times New Roman"/>
          <w:sz w:val="24"/>
          <w:szCs w:val="24"/>
        </w:rPr>
        <w:t xml:space="preserve"> Kiss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Email: </w:t>
      </w:r>
      <w:r w:rsidR="00642C82">
        <w:rPr>
          <w:rFonts w:ascii="Times New Roman" w:hAnsi="Times New Roman" w:cs="Times New Roman"/>
          <w:sz w:val="24"/>
          <w:szCs w:val="24"/>
        </w:rPr>
        <w:t>cgk7uds@</w:t>
      </w:r>
      <w:r w:rsidR="0089626D">
        <w:rPr>
          <w:rFonts w:ascii="Times New Roman" w:hAnsi="Times New Roman" w:cs="Times New Roman"/>
          <w:sz w:val="24"/>
          <w:szCs w:val="24"/>
        </w:rPr>
        <w:t>virginia.edu           Date: 11/13/19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976109" w14:textId="77777777" w:rsidR="001F6748" w:rsidRDefault="001F6748" w:rsidP="001F6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30E41953" w14:textId="2A468DE8" w:rsidR="001F6748" w:rsidRDefault="001F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-go to class, no breakfast too tired, class lunch class, nap or go study in library, dinner and do </w:t>
      </w:r>
      <w:proofErr w:type="spellStart"/>
      <w:r>
        <w:rPr>
          <w:rFonts w:ascii="Times New Roman" w:hAnsi="Times New Roman" w:cs="Times New Roman"/>
          <w:sz w:val="24"/>
          <w:szCs w:val="24"/>
        </w:rPr>
        <w:t>hw</w:t>
      </w:r>
      <w:proofErr w:type="spellEnd"/>
    </w:p>
    <w:p w14:paraId="235C346D" w14:textId="7CEC8C50" w:rsidR="001F6748" w:rsidRDefault="001F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-always sick, food sucks, study rooms in housing always full, water fountains, sis sucks, busses are earlier or late,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>/cell service is inconsistent</w:t>
      </w:r>
    </w:p>
    <w:p w14:paraId="19CFD84B" w14:textId="66E16A43" w:rsidR="001F6748" w:rsidRDefault="001F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hardest part: </w:t>
      </w:r>
      <w:r>
        <w:rPr>
          <w:rFonts w:ascii="Times New Roman" w:hAnsi="Times New Roman" w:cs="Times New Roman"/>
          <w:sz w:val="24"/>
          <w:szCs w:val="24"/>
        </w:rPr>
        <w:t xml:space="preserve">can’t find a seat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newcomb</w:t>
      </w:r>
      <w:proofErr w:type="spellEnd"/>
    </w:p>
    <w:p w14:paraId="70B68D4A" w14:textId="4C2D7082" w:rsidR="001F6748" w:rsidRDefault="001F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-take time: readings for classes</w:t>
      </w:r>
    </w:p>
    <w:p w14:paraId="0642164E" w14:textId="56C4F649" w:rsidR="001F6748" w:rsidRDefault="001F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-goals: blueprint leadership, maintain good grades, job maybe</w:t>
      </w:r>
    </w:p>
    <w:p w14:paraId="5D2926C9" w14:textId="0EC1C5D0" w:rsidR="001F6748" w:rsidRDefault="001F6748">
      <w:pPr>
        <w:rPr>
          <w:rFonts w:ascii="Times New Roman" w:hAnsi="Times New Roman" w:cs="Times New Roman"/>
          <w:sz w:val="24"/>
          <w:szCs w:val="24"/>
        </w:rPr>
      </w:pPr>
    </w:p>
    <w:p w14:paraId="3ACE7968" w14:textId="05E4E455" w:rsidR="001F6748" w:rsidRDefault="001F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-fav study: </w:t>
      </w:r>
      <w:proofErr w:type="spellStart"/>
      <w:r>
        <w:rPr>
          <w:rFonts w:ascii="Times New Roman" w:hAnsi="Times New Roman" w:cs="Times New Roman"/>
          <w:sz w:val="24"/>
          <w:szCs w:val="24"/>
        </w:rPr>
        <w:t>clem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Shannon,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starbucks</w:t>
      </w:r>
      <w:proofErr w:type="spellEnd"/>
    </w:p>
    <w:p w14:paraId="39184C39" w14:textId="11A25D1E" w:rsidR="001F6748" w:rsidRDefault="001F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-hard to find study spaces: always something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CDAF05D" w14:textId="473868AD" w:rsidR="008D69B5" w:rsidRDefault="008D6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-made easier: prof told u how to study for the class</w:t>
      </w:r>
    </w:p>
    <w:p w14:paraId="5A1487A4" w14:textId="064D2F49" w:rsidR="008D69B5" w:rsidRDefault="008D6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-nothing I should’ve asked</w:t>
      </w:r>
    </w:p>
    <w:p w14:paraId="1673AC8E" w14:textId="6EAF7722" w:rsidR="001F6748" w:rsidRDefault="001F6748">
      <w:pPr>
        <w:rPr>
          <w:rFonts w:ascii="Times New Roman" w:hAnsi="Times New Roman" w:cs="Times New Roman"/>
          <w:sz w:val="24"/>
          <w:szCs w:val="24"/>
        </w:rPr>
      </w:pPr>
    </w:p>
    <w:p w14:paraId="5C7A525B" w14:textId="1DBEBA08" w:rsidR="001F6748" w:rsidRDefault="001F6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Photo:</w:t>
      </w:r>
      <w:r w:rsidR="00F4221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4221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422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86E756" wp14:editId="1249368F">
            <wp:extent cx="3286125" cy="4382135"/>
            <wp:effectExtent l="0" t="0" r="9525" b="0"/>
            <wp:docPr id="11" name="Picture 11" descr="C:\Users\Student\Downloads\image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wnloads\image (1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2678" w14:textId="0EC44176" w:rsidR="00642C82" w:rsidRDefault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FF5FB" w14:textId="715C54CE" w:rsidR="00642C82" w:rsidRDefault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E4CA2" w14:textId="77777777" w:rsidR="00642C82" w:rsidRDefault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B00B2" w14:textId="5CFC83C7" w:rsidR="00642C82" w:rsidRPr="00370471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370471">
        <w:rPr>
          <w:rFonts w:ascii="Times New Roman" w:hAnsi="Times New Roman" w:cs="Times New Roman"/>
          <w:sz w:val="24"/>
          <w:szCs w:val="24"/>
        </w:rPr>
        <w:t>Tenyeh</w:t>
      </w:r>
      <w:proofErr w:type="spellEnd"/>
      <w:r w:rsidR="00370471">
        <w:rPr>
          <w:rFonts w:ascii="Times New Roman" w:hAnsi="Times New Roman" w:cs="Times New Roman"/>
          <w:sz w:val="24"/>
          <w:szCs w:val="24"/>
        </w:rPr>
        <w:t xml:space="preserve"> Dixon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Email:</w:t>
      </w:r>
      <w:r w:rsidR="00370471">
        <w:rPr>
          <w:rFonts w:ascii="Times New Roman" w:hAnsi="Times New Roman" w:cs="Times New Roman"/>
          <w:sz w:val="24"/>
          <w:szCs w:val="24"/>
        </w:rPr>
        <w:t xml:space="preserve"> td6xq@</w:t>
      </w:r>
      <w:r w:rsidR="0089626D">
        <w:rPr>
          <w:rFonts w:ascii="Times New Roman" w:hAnsi="Times New Roman" w:cs="Times New Roman"/>
          <w:sz w:val="24"/>
          <w:szCs w:val="24"/>
        </w:rPr>
        <w:t>virginia.edu           Date: 11/17/19</w:t>
      </w:r>
    </w:p>
    <w:p w14:paraId="70457A73" w14:textId="38F39395" w:rsidR="009120FA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2328CA2F" w14:textId="3CEB1713" w:rsidR="00F42215" w:rsidRPr="00DC0994" w:rsidRDefault="00F42215" w:rsidP="00F42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wake up early to lift, meetings and practice, go to class, get on them to do work, don’t understand that </w:t>
      </w:r>
      <w:r>
        <w:rPr>
          <w:rFonts w:ascii="Times New Roman" w:hAnsi="Times New Roman" w:cs="Times New Roman"/>
          <w:sz w:val="24"/>
          <w:szCs w:val="24"/>
        </w:rPr>
        <w:t>they’re</w:t>
      </w:r>
      <w:r>
        <w:rPr>
          <w:rFonts w:ascii="Times New Roman" w:hAnsi="Times New Roman" w:cs="Times New Roman"/>
          <w:sz w:val="24"/>
          <w:szCs w:val="24"/>
        </w:rPr>
        <w:t xml:space="preserve"> tired, time management very important, no free time. </w:t>
      </w:r>
    </w:p>
    <w:p w14:paraId="6EE124BE" w14:textId="77777777" w:rsidR="00F42215" w:rsidRDefault="00F42215" w:rsidP="00F42215">
      <w:pPr>
        <w:rPr>
          <w:rFonts w:ascii="Times New Roman" w:hAnsi="Times New Roman" w:cs="Times New Roman"/>
          <w:sz w:val="24"/>
          <w:szCs w:val="24"/>
        </w:rPr>
      </w:pPr>
      <w:r w:rsidRPr="00DC0994">
        <w:rPr>
          <w:rFonts w:ascii="Times New Roman" w:hAnsi="Times New Roman" w:cs="Times New Roman"/>
          <w:sz w:val="24"/>
          <w:szCs w:val="24"/>
        </w:rPr>
        <w:t>Food is always the same</w:t>
      </w:r>
      <w:r>
        <w:rPr>
          <w:rFonts w:ascii="Times New Roman" w:hAnsi="Times New Roman" w:cs="Times New Roman"/>
          <w:sz w:val="24"/>
          <w:szCs w:val="24"/>
        </w:rPr>
        <w:t>, transportation, if late it’s a big deal, tasks checked off</w:t>
      </w:r>
    </w:p>
    <w:p w14:paraId="4E4B8BA7" w14:textId="2B26BD4E" w:rsidR="00F42215" w:rsidRDefault="00F42215" w:rsidP="00F42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Hardest part: </w:t>
      </w:r>
      <w:r>
        <w:rPr>
          <w:rFonts w:ascii="Times New Roman" w:hAnsi="Times New Roman" w:cs="Times New Roman"/>
          <w:sz w:val="24"/>
          <w:szCs w:val="24"/>
        </w:rPr>
        <w:t>study hall time, tutoring</w:t>
      </w:r>
    </w:p>
    <w:p w14:paraId="43395E9C" w14:textId="48302AF4" w:rsidR="00F42215" w:rsidRDefault="00F42215" w:rsidP="00F42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Unmet needs: </w:t>
      </w:r>
      <w:r>
        <w:rPr>
          <w:rFonts w:ascii="Times New Roman" w:hAnsi="Times New Roman" w:cs="Times New Roman"/>
          <w:sz w:val="24"/>
          <w:szCs w:val="24"/>
        </w:rPr>
        <w:t>better food options</w:t>
      </w:r>
    </w:p>
    <w:p w14:paraId="0AEF5174" w14:textId="28A5FC72" w:rsidR="00F42215" w:rsidRDefault="00F42215" w:rsidP="00F42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time in day: </w:t>
      </w:r>
      <w:r>
        <w:rPr>
          <w:rFonts w:ascii="Times New Roman" w:hAnsi="Times New Roman" w:cs="Times New Roman"/>
          <w:sz w:val="24"/>
          <w:szCs w:val="24"/>
        </w:rPr>
        <w:t>tutoring/doing mandatory work</w:t>
      </w:r>
    </w:p>
    <w:p w14:paraId="1A148D42" w14:textId="77777777" w:rsidR="00F42215" w:rsidRDefault="00F42215" w:rsidP="00F42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spot: JPJ</w:t>
      </w:r>
    </w:p>
    <w:p w14:paraId="217BE6B5" w14:textId="77777777" w:rsidR="00F42215" w:rsidRDefault="00F42215" w:rsidP="00F42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Hard to get spot: can be hard to find an open room</w:t>
      </w:r>
    </w:p>
    <w:p w14:paraId="294E7D68" w14:textId="3462F567" w:rsidR="00F42215" w:rsidRDefault="00F42215" w:rsidP="00F42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easier: </w:t>
      </w:r>
      <w:r w:rsidR="00EF6067">
        <w:rPr>
          <w:rFonts w:ascii="Times New Roman" w:hAnsi="Times New Roman" w:cs="Times New Roman"/>
          <w:sz w:val="24"/>
          <w:szCs w:val="24"/>
        </w:rPr>
        <w:t>waking up in morning</w:t>
      </w:r>
    </w:p>
    <w:p w14:paraId="432DB57B" w14:textId="77777777" w:rsidR="00F42215" w:rsidRDefault="00F42215" w:rsidP="00F42215">
      <w:pPr>
        <w:rPr>
          <w:rFonts w:ascii="Times New Roman" w:hAnsi="Times New Roman" w:cs="Times New Roman"/>
          <w:sz w:val="24"/>
          <w:szCs w:val="24"/>
        </w:rPr>
      </w:pPr>
    </w:p>
    <w:p w14:paraId="4B97FA16" w14:textId="77777777" w:rsidR="00F42215" w:rsidRPr="00DC0994" w:rsidRDefault="00F42215" w:rsidP="00F42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Should’ve asked: no</w:t>
      </w:r>
    </w:p>
    <w:p w14:paraId="73718A53" w14:textId="77777777" w:rsidR="00F42215" w:rsidRDefault="00F42215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638" w14:textId="73787C4D" w:rsidR="00642C82" w:rsidRPr="009120FA" w:rsidRDefault="009120FA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42C82">
        <w:rPr>
          <w:rFonts w:ascii="Times New Roman" w:hAnsi="Times New Roman" w:cs="Times New Roman"/>
          <w:b/>
          <w:bCs/>
          <w:sz w:val="24"/>
          <w:szCs w:val="24"/>
        </w:rPr>
        <w:t>hoto: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042640" wp14:editId="2ACD912C">
            <wp:extent cx="2132091" cy="2843200"/>
            <wp:effectExtent l="0" t="0" r="1905" b="0"/>
            <wp:docPr id="5" name="Picture 5" descr="C:\Users\Student\Downloads\image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image (9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73" cy="285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BA8" w14:textId="641ED28E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0D8084FB" w14:textId="167A3A2C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791A51DF" w14:textId="23782954" w:rsidR="00642C82" w:rsidRPr="00370471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370471">
        <w:rPr>
          <w:rFonts w:ascii="Times New Roman" w:hAnsi="Times New Roman" w:cs="Times New Roman"/>
          <w:sz w:val="24"/>
          <w:szCs w:val="24"/>
        </w:rPr>
        <w:t>Fentrell</w:t>
      </w:r>
      <w:proofErr w:type="spellEnd"/>
      <w:r w:rsidR="00370471">
        <w:rPr>
          <w:rFonts w:ascii="Times New Roman" w:hAnsi="Times New Roman" w:cs="Times New Roman"/>
          <w:sz w:val="24"/>
          <w:szCs w:val="24"/>
        </w:rPr>
        <w:t xml:space="preserve"> Cypress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Email:</w:t>
      </w:r>
      <w:r w:rsidR="00370471">
        <w:rPr>
          <w:rFonts w:ascii="Times New Roman" w:hAnsi="Times New Roman" w:cs="Times New Roman"/>
          <w:sz w:val="24"/>
          <w:szCs w:val="24"/>
        </w:rPr>
        <w:t xml:space="preserve"> fwc4p@</w:t>
      </w:r>
      <w:r w:rsidR="0089626D">
        <w:rPr>
          <w:rFonts w:ascii="Times New Roman" w:hAnsi="Times New Roman" w:cs="Times New Roman"/>
          <w:sz w:val="24"/>
          <w:szCs w:val="24"/>
        </w:rPr>
        <w:t>virginia.edu           Date: 11/17/19</w:t>
      </w:r>
    </w:p>
    <w:p w14:paraId="01C3BE85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4D709403" w14:textId="587A79D0" w:rsidR="00642C82" w:rsidRDefault="00370471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wake up early to lift, meetings and practice, go to class, get on them to do work, don’t understand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tired, time management very important, no free time. </w:t>
      </w:r>
    </w:p>
    <w:p w14:paraId="6D9FFD2C" w14:textId="77777777" w:rsidR="00370471" w:rsidRPr="00DC0994" w:rsidRDefault="00370471" w:rsidP="00642C82">
      <w:pPr>
        <w:rPr>
          <w:rFonts w:ascii="Times New Roman" w:hAnsi="Times New Roman" w:cs="Times New Roman"/>
          <w:sz w:val="24"/>
          <w:szCs w:val="24"/>
        </w:rPr>
      </w:pPr>
    </w:p>
    <w:p w14:paraId="72EB0A8F" w14:textId="2A07759F" w:rsidR="00642C82" w:rsidRDefault="00DC0994" w:rsidP="00642C82">
      <w:pPr>
        <w:rPr>
          <w:rFonts w:ascii="Times New Roman" w:hAnsi="Times New Roman" w:cs="Times New Roman"/>
          <w:sz w:val="24"/>
          <w:szCs w:val="24"/>
        </w:rPr>
      </w:pPr>
      <w:r w:rsidRPr="00DC0994">
        <w:rPr>
          <w:rFonts w:ascii="Times New Roman" w:hAnsi="Times New Roman" w:cs="Times New Roman"/>
          <w:sz w:val="24"/>
          <w:szCs w:val="24"/>
        </w:rPr>
        <w:t>Food is always the same</w:t>
      </w:r>
      <w:r>
        <w:rPr>
          <w:rFonts w:ascii="Times New Roman" w:hAnsi="Times New Roman" w:cs="Times New Roman"/>
          <w:sz w:val="24"/>
          <w:szCs w:val="24"/>
        </w:rPr>
        <w:t>, transportation, if late it’s a big deal, tasks checked off</w:t>
      </w:r>
    </w:p>
    <w:p w14:paraId="7B381B0B" w14:textId="537A79A3" w:rsidR="00DC0994" w:rsidRDefault="00DC0994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Hardest part: practice, harder than most stuff</w:t>
      </w:r>
    </w:p>
    <w:p w14:paraId="1C994CD7" w14:textId="56417D7A" w:rsidR="00DC0994" w:rsidRDefault="00DC0994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Unmet needs: more food choices</w:t>
      </w:r>
    </w:p>
    <w:p w14:paraId="29779174" w14:textId="48A17A82" w:rsidR="00DC0994" w:rsidRDefault="00DC0994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time in day: study hall</w:t>
      </w:r>
    </w:p>
    <w:p w14:paraId="75E5A903" w14:textId="40B7B3F0" w:rsidR="00DC0994" w:rsidRDefault="00DC0994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spot: JPJ</w:t>
      </w:r>
    </w:p>
    <w:p w14:paraId="627EC60B" w14:textId="2BB35179" w:rsidR="00DC0994" w:rsidRDefault="00DC0994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to get spot: can be hard to find an open room</w:t>
      </w:r>
    </w:p>
    <w:p w14:paraId="19496893" w14:textId="2B4E7A52" w:rsidR="00DC0994" w:rsidRDefault="00DC0994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Made easier:</w:t>
      </w:r>
      <w:r w:rsidR="00F42215">
        <w:rPr>
          <w:rFonts w:ascii="Times New Roman" w:hAnsi="Times New Roman" w:cs="Times New Roman"/>
          <w:sz w:val="24"/>
          <w:szCs w:val="24"/>
        </w:rPr>
        <w:t xml:space="preserve"> way to get places faster</w:t>
      </w:r>
    </w:p>
    <w:p w14:paraId="04223B37" w14:textId="30465CDC" w:rsidR="00DC0994" w:rsidRDefault="00DC0994" w:rsidP="00642C82">
      <w:pPr>
        <w:rPr>
          <w:rFonts w:ascii="Times New Roman" w:hAnsi="Times New Roman" w:cs="Times New Roman"/>
          <w:sz w:val="24"/>
          <w:szCs w:val="24"/>
        </w:rPr>
      </w:pPr>
    </w:p>
    <w:p w14:paraId="16654063" w14:textId="18CB528E" w:rsidR="00DC0994" w:rsidRPr="00DC0994" w:rsidRDefault="00DC0994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Should’ve asked: no</w:t>
      </w:r>
    </w:p>
    <w:p w14:paraId="3E010E21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7DD55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98EE4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B78A7" w14:textId="34777DF2" w:rsidR="00642C82" w:rsidRPr="00AE4BC5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Photo:</w:t>
      </w:r>
      <w:r w:rsidR="002854C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54C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54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11791D" wp14:editId="6727839B">
            <wp:extent cx="2614003" cy="3485842"/>
            <wp:effectExtent l="0" t="0" r="0" b="635"/>
            <wp:docPr id="3" name="Picture 3" descr="C:\Users\Student\Downloads\image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image (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55" cy="351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6B2B" w14:textId="4AF05E82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026671C7" w14:textId="2F279CE3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145F28CC" w14:textId="7E0F7CE7" w:rsidR="00642C82" w:rsidRPr="002872EB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72EB"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 w:rsidR="002872EB">
        <w:rPr>
          <w:rFonts w:ascii="Times New Roman" w:hAnsi="Times New Roman" w:cs="Times New Roman"/>
          <w:sz w:val="24"/>
          <w:szCs w:val="24"/>
        </w:rPr>
        <w:t>Hayeck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Email:</w:t>
      </w:r>
      <w:r w:rsidR="002872EB">
        <w:rPr>
          <w:rFonts w:ascii="Times New Roman" w:hAnsi="Times New Roman" w:cs="Times New Roman"/>
          <w:sz w:val="24"/>
          <w:szCs w:val="24"/>
        </w:rPr>
        <w:t xml:space="preserve"> ngh6bax@</w:t>
      </w:r>
      <w:r w:rsidR="0089626D">
        <w:rPr>
          <w:rFonts w:ascii="Times New Roman" w:hAnsi="Times New Roman" w:cs="Times New Roman"/>
          <w:sz w:val="24"/>
          <w:szCs w:val="24"/>
        </w:rPr>
        <w:t>virginia.edu           Date: 11/17/19</w:t>
      </w:r>
    </w:p>
    <w:p w14:paraId="21ACC51F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7C12F3C6" w14:textId="6E282C9E" w:rsidR="00642C82" w:rsidRDefault="002872EB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Day: wake up shower,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einsteins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644AAA7" w14:textId="2C185A9A" w:rsidR="002872EB" w:rsidRDefault="002872EB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Unmet needs: set an alarm based on rider app</w:t>
      </w:r>
    </w:p>
    <w:p w14:paraId="78D3F0DA" w14:textId="31C37F5D" w:rsidR="002872EB" w:rsidRDefault="002872EB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sucks</w:t>
      </w:r>
    </w:p>
    <w:p w14:paraId="33F9F218" w14:textId="44EA42B4" w:rsidR="002872EB" w:rsidRDefault="002872EB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Hardest part of day: grinding on homework</w:t>
      </w:r>
    </w:p>
    <w:p w14:paraId="6A0DBED7" w14:textId="6C6698F2" w:rsidR="002872EB" w:rsidRDefault="002872EB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spot: dorm, alderman open place</w:t>
      </w:r>
    </w:p>
    <w:p w14:paraId="37065C59" w14:textId="10DCDE11" w:rsidR="002872EB" w:rsidRDefault="002872EB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in day: homework, chores</w:t>
      </w:r>
    </w:p>
    <w:p w14:paraId="043FF012" w14:textId="7B82D15A" w:rsidR="002872EB" w:rsidRDefault="002872EB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Goals: </w:t>
      </w: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up, stress less</w:t>
      </w:r>
    </w:p>
    <w:p w14:paraId="5C7AB5E0" w14:textId="75E581B5" w:rsidR="002872EB" w:rsidRDefault="002872EB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to find spot: harder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spot, peak hours</w:t>
      </w:r>
    </w:p>
    <w:p w14:paraId="00AE06A1" w14:textId="2F40FB12" w:rsidR="002872EB" w:rsidRDefault="002872EB" w:rsidP="00642C82">
      <w:pPr>
        <w:rPr>
          <w:rFonts w:ascii="Times New Roman" w:hAnsi="Times New Roman" w:cs="Times New Roman"/>
          <w:sz w:val="24"/>
          <w:szCs w:val="24"/>
        </w:rPr>
      </w:pPr>
    </w:p>
    <w:p w14:paraId="6AECBE4D" w14:textId="5BF305D9" w:rsidR="002872EB" w:rsidRDefault="002872EB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Should’ve asked: no</w:t>
      </w:r>
    </w:p>
    <w:p w14:paraId="4E23C850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89455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F509B" w14:textId="1ED359EC" w:rsidR="00642C82" w:rsidRPr="00AE4BC5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Photo:</w:t>
      </w:r>
      <w:r w:rsidR="009120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20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20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1083A2" wp14:editId="17215518">
            <wp:extent cx="3286125" cy="4382135"/>
            <wp:effectExtent l="0" t="0" r="9525" b="0"/>
            <wp:docPr id="6" name="Picture 6" descr="C:\Users\Student\Downloads\image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image (1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6FC9" w14:textId="51F407F9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19E2C81B" w14:textId="2C2375D2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2EB4C8FB" w14:textId="784CE72D" w:rsidR="00642C82" w:rsidRPr="00312315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2315">
        <w:rPr>
          <w:rFonts w:ascii="Times New Roman" w:hAnsi="Times New Roman" w:cs="Times New Roman"/>
          <w:sz w:val="24"/>
          <w:szCs w:val="24"/>
        </w:rPr>
        <w:t>Bryce Latina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Email:</w:t>
      </w:r>
      <w:r w:rsidR="003123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315">
        <w:rPr>
          <w:rFonts w:ascii="Times New Roman" w:hAnsi="Times New Roman" w:cs="Times New Roman"/>
          <w:sz w:val="24"/>
          <w:szCs w:val="24"/>
        </w:rPr>
        <w:t>bdl3rsf@</w:t>
      </w:r>
      <w:r w:rsidR="0089626D">
        <w:rPr>
          <w:rFonts w:ascii="Times New Roman" w:hAnsi="Times New Roman" w:cs="Times New Roman"/>
          <w:sz w:val="24"/>
          <w:szCs w:val="24"/>
        </w:rPr>
        <w:t>virginia.edu           Date: 11/17/19</w:t>
      </w:r>
    </w:p>
    <w:p w14:paraId="688F0F5C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534D35E1" w14:textId="4C4D6E64" w:rsidR="00642C82" w:rsidRDefault="00312315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wake up, no breakfast, food after class, </w:t>
      </w:r>
      <w:r w:rsidR="001D6C5E">
        <w:rPr>
          <w:rFonts w:ascii="Times New Roman" w:hAnsi="Times New Roman" w:cs="Times New Roman"/>
          <w:sz w:val="24"/>
          <w:szCs w:val="24"/>
        </w:rPr>
        <w:t xml:space="preserve">work, dinner at </w:t>
      </w:r>
      <w:proofErr w:type="spellStart"/>
      <w:r w:rsidR="001D6C5E">
        <w:rPr>
          <w:rFonts w:ascii="Times New Roman" w:hAnsi="Times New Roman" w:cs="Times New Roman"/>
          <w:sz w:val="24"/>
          <w:szCs w:val="24"/>
        </w:rPr>
        <w:t>ohill</w:t>
      </w:r>
      <w:proofErr w:type="spellEnd"/>
      <w:r w:rsidR="001D6C5E">
        <w:rPr>
          <w:rFonts w:ascii="Times New Roman" w:hAnsi="Times New Roman" w:cs="Times New Roman"/>
          <w:sz w:val="24"/>
          <w:szCs w:val="24"/>
        </w:rPr>
        <w:t xml:space="preserve"> close, go to gym, do homework</w:t>
      </w:r>
    </w:p>
    <w:p w14:paraId="5190C5B9" w14:textId="77428F68" w:rsidR="001D6C5E" w:rsidRDefault="001D6C5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problems: constant construction, dining hall stops breakfast at 10/11, course scheduling sucks because some get horrible slots, </w:t>
      </w:r>
    </w:p>
    <w:p w14:paraId="4F848F34" w14:textId="1EA0DFA9" w:rsidR="001D6C5E" w:rsidRDefault="001D6C5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hardest part of day: time management</w:t>
      </w:r>
    </w:p>
    <w:p w14:paraId="1CB12645" w14:textId="0E4391EA" w:rsidR="001D6C5E" w:rsidRDefault="001D6C5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unmet needs: water fountains on each floor, cold water</w:t>
      </w:r>
    </w:p>
    <w:p w14:paraId="51418018" w14:textId="719F3EF1" w:rsidR="001D6C5E" w:rsidRDefault="001D6C5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hardest part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student: competitive academically and socially, prominent social life, hard to do both</w:t>
      </w:r>
    </w:p>
    <w:p w14:paraId="053EA388" w14:textId="7FFC5C9A" w:rsidR="001D6C5E" w:rsidRDefault="001D6C5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up time in day: washing dishes here, by hand</w:t>
      </w:r>
    </w:p>
    <w:p w14:paraId="0F797C7B" w14:textId="022DA5FA" w:rsidR="001D6C5E" w:rsidRDefault="001D6C5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spot: quiet places, libraries, dorm</w:t>
      </w:r>
    </w:p>
    <w:p w14:paraId="2C4511A2" w14:textId="576EF1CB" w:rsidR="001D6C5E" w:rsidRDefault="001D6C5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to find spaces: always available, but don’t know if want to go there, hard in dorm</w:t>
      </w:r>
    </w:p>
    <w:p w14:paraId="563EDF3F" w14:textId="780015CC" w:rsidR="001D6C5E" w:rsidRDefault="001D6C5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be made easier: request a spot, let people know to study</w:t>
      </w:r>
    </w:p>
    <w:p w14:paraId="453B761D" w14:textId="2D2D859B" w:rsidR="00642C82" w:rsidRPr="009120FA" w:rsidRDefault="001D6C5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should’ve asked: no, best question asker ever</w:t>
      </w:r>
    </w:p>
    <w:p w14:paraId="152F0F8E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465F8" w14:textId="236E1318" w:rsidR="00642C82" w:rsidRPr="00AE4BC5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Photo:</w:t>
      </w:r>
      <w:r w:rsidR="009120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20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20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52643D" wp14:editId="6F62268E">
            <wp:extent cx="3286125" cy="4382135"/>
            <wp:effectExtent l="0" t="0" r="9525" b="0"/>
            <wp:docPr id="7" name="Picture 7" descr="C:\Users\Student\Downloads\image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image (1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D41A" w14:textId="1437325F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24943291" w14:textId="77777777" w:rsidR="0043390D" w:rsidRDefault="0043390D">
      <w:pPr>
        <w:rPr>
          <w:rFonts w:ascii="Times New Roman" w:hAnsi="Times New Roman" w:cs="Times New Roman"/>
          <w:sz w:val="24"/>
          <w:szCs w:val="24"/>
        </w:rPr>
      </w:pPr>
    </w:p>
    <w:p w14:paraId="5FBC1B3E" w14:textId="4E6E0C03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32B55FEC" w14:textId="45BB57EF" w:rsidR="00642C82" w:rsidRPr="005D0FC9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FC9">
        <w:rPr>
          <w:rFonts w:ascii="Times New Roman" w:hAnsi="Times New Roman" w:cs="Times New Roman"/>
          <w:sz w:val="24"/>
          <w:szCs w:val="24"/>
        </w:rPr>
        <w:t xml:space="preserve">Private </w:t>
      </w:r>
      <w:r w:rsidR="00FF728A">
        <w:rPr>
          <w:rFonts w:ascii="Times New Roman" w:hAnsi="Times New Roman" w:cs="Times New Roman"/>
          <w:sz w:val="24"/>
          <w:szCs w:val="24"/>
        </w:rPr>
        <w:t xml:space="preserve">Joe </w:t>
      </w:r>
      <w:proofErr w:type="spellStart"/>
      <w:r w:rsidR="005D0FC9">
        <w:rPr>
          <w:rFonts w:ascii="Times New Roman" w:hAnsi="Times New Roman" w:cs="Times New Roman"/>
          <w:sz w:val="24"/>
          <w:szCs w:val="24"/>
        </w:rPr>
        <w:t>Reinkober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Email:</w:t>
      </w:r>
      <w:r w:rsidR="005D0FC9">
        <w:rPr>
          <w:rFonts w:ascii="Times New Roman" w:hAnsi="Times New Roman" w:cs="Times New Roman"/>
          <w:sz w:val="24"/>
          <w:szCs w:val="24"/>
        </w:rPr>
        <w:t xml:space="preserve"> jpr8th@</w:t>
      </w:r>
      <w:r w:rsidR="0089626D">
        <w:rPr>
          <w:rFonts w:ascii="Times New Roman" w:hAnsi="Times New Roman" w:cs="Times New Roman"/>
          <w:sz w:val="24"/>
          <w:szCs w:val="24"/>
        </w:rPr>
        <w:t>virginia.edu           Date: 11/17/19</w:t>
      </w:r>
    </w:p>
    <w:p w14:paraId="732DB746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3BDCF0C4" w14:textId="4E6C8C15" w:rsidR="00642C82" w:rsidRDefault="005D0FC9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Wake up, go to class, then gym, do homework, go to more class, nap, homework, dinner,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hw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chill</w:t>
      </w:r>
    </w:p>
    <w:p w14:paraId="3546D33A" w14:textId="04AD06A6" w:rsidR="005D0FC9" w:rsidRDefault="005D0FC9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Problems: coordination between professors, work on one day, hard then easy weeks, hard for time management</w:t>
      </w:r>
    </w:p>
    <w:p w14:paraId="7CE4B56A" w14:textId="28C7478A" w:rsidR="005D0FC9" w:rsidRDefault="005D0FC9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Hardest part of day: waking up in morning, motivated</w:t>
      </w:r>
    </w:p>
    <w:p w14:paraId="00104EEE" w14:textId="1353D63C" w:rsidR="005D0FC9" w:rsidRDefault="005D0FC9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 wish you had: app that forces you to do core, track macros automatically</w:t>
      </w:r>
    </w:p>
    <w:p w14:paraId="124E6B28" w14:textId="0728D910" w:rsidR="005D0FC9" w:rsidRDefault="005D0FC9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that could be cut down: naps</w:t>
      </w:r>
    </w:p>
    <w:p w14:paraId="65EC4777" w14:textId="748DC5A8" w:rsidR="00853AA5" w:rsidRDefault="005D0FC9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Goals: reach 175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, 12% body fat</w:t>
      </w:r>
    </w:p>
    <w:p w14:paraId="7DE4A102" w14:textId="751E28C8" w:rsidR="00853AA5" w:rsidRDefault="00853AA5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spot: dorm</w:t>
      </w:r>
    </w:p>
    <w:p w14:paraId="210F7BEA" w14:textId="494A8816" w:rsidR="00853AA5" w:rsidRDefault="00853AA5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Should’ve asked: no</w:t>
      </w:r>
    </w:p>
    <w:p w14:paraId="0AF1588C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EA5A9" w14:textId="32446040" w:rsidR="00642C82" w:rsidRPr="00AE4BC5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Photo:</w:t>
      </w:r>
      <w:r w:rsidR="00617A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7A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7A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F96896" wp14:editId="7B089B35">
            <wp:extent cx="2610608" cy="3481315"/>
            <wp:effectExtent l="0" t="0" r="0" b="5080"/>
            <wp:docPr id="8" name="Picture 8" descr="C:\Users\Student\Downloads\image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wnloads\image (1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402" cy="35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BDE8" w14:textId="6464A629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044769A9" w14:textId="77777777" w:rsidR="0043390D" w:rsidRDefault="0043390D" w:rsidP="0089626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22EB62" w14:textId="52ACD974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617EC076" w14:textId="2C2BEA66" w:rsidR="00642C82" w:rsidRPr="002F35C3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2F35C3">
        <w:rPr>
          <w:rFonts w:ascii="Times New Roman" w:hAnsi="Times New Roman" w:cs="Times New Roman"/>
          <w:sz w:val="24"/>
          <w:szCs w:val="24"/>
        </w:rPr>
        <w:t>Noal</w:t>
      </w:r>
      <w:proofErr w:type="spellEnd"/>
      <w:r w:rsidR="002F3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5C3">
        <w:rPr>
          <w:rFonts w:ascii="Times New Roman" w:hAnsi="Times New Roman" w:cs="Times New Roman"/>
          <w:sz w:val="24"/>
          <w:szCs w:val="24"/>
        </w:rPr>
        <w:t>Zyglowicz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2F35C3">
        <w:rPr>
          <w:rFonts w:ascii="Times New Roman" w:hAnsi="Times New Roman" w:cs="Times New Roman"/>
          <w:sz w:val="24"/>
          <w:szCs w:val="24"/>
        </w:rPr>
        <w:t>ntz3sw@</w:t>
      </w:r>
      <w:r w:rsidR="0089626D">
        <w:rPr>
          <w:rFonts w:ascii="Times New Roman" w:hAnsi="Times New Roman" w:cs="Times New Roman"/>
          <w:sz w:val="24"/>
          <w:szCs w:val="24"/>
        </w:rPr>
        <w:t>virginia.edu</w:t>
      </w:r>
      <w:proofErr w:type="gramEnd"/>
      <w:r w:rsidR="0089626D">
        <w:rPr>
          <w:rFonts w:ascii="Times New Roman" w:hAnsi="Times New Roman" w:cs="Times New Roman"/>
          <w:sz w:val="24"/>
          <w:szCs w:val="24"/>
        </w:rPr>
        <w:t xml:space="preserve">           Date: 11/17/19</w:t>
      </w:r>
    </w:p>
    <w:p w14:paraId="56AA6541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61FB4827" w14:textId="30255CCF" w:rsidR="00642C82" w:rsidRDefault="002F35C3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day: 9-2 class, lunch, office hours, free time,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hw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90C48BB" w14:textId="1152F0F7" w:rsidR="002F35C3" w:rsidRDefault="002F35C3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problems: </w:t>
      </w:r>
      <w:proofErr w:type="spellStart"/>
      <w:r>
        <w:rPr>
          <w:rFonts w:ascii="Times New Roman" w:hAnsi="Times New Roman" w:cs="Times New Roman"/>
          <w:sz w:val="24"/>
          <w:szCs w:val="24"/>
        </w:rPr>
        <w:t>engr</w:t>
      </w:r>
      <w:proofErr w:type="spellEnd"/>
      <w:r>
        <w:rPr>
          <w:rFonts w:ascii="Times New Roman" w:hAnsi="Times New Roman" w:cs="Times New Roman"/>
          <w:sz w:val="24"/>
          <w:szCs w:val="24"/>
        </w:rPr>
        <w:t>: stress STS too much, not every major has specific work room, spend money on repairing stuff and monuments that could be more on student life</w:t>
      </w:r>
    </w:p>
    <w:p w14:paraId="35F2F49F" w14:textId="78F0E156" w:rsidR="002F35C3" w:rsidRDefault="002F35C3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unmet needs: new equipment, study spaces</w:t>
      </w:r>
    </w:p>
    <w:p w14:paraId="4C0196A1" w14:textId="3C038B6D" w:rsidR="002F35C3" w:rsidRDefault="002F35C3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hardest part of day: 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deadlines</w:t>
      </w:r>
    </w:p>
    <w:p w14:paraId="6F08A2F8" w14:textId="25EE4064" w:rsidR="002F35C3" w:rsidRDefault="0082362D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wish you had: better transportation, fast walkways like in airports</w:t>
      </w:r>
    </w:p>
    <w:p w14:paraId="4029132C" w14:textId="778BED19" w:rsidR="0082362D" w:rsidRDefault="0082362D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 graduate and get a job to support fam</w:t>
      </w:r>
    </w:p>
    <w:p w14:paraId="4E13CA92" w14:textId="5877561E" w:rsidR="0082362D" w:rsidRDefault="0082362D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spot: NI lounge to get help, alone in physics library, dorm, alderman</w:t>
      </w:r>
    </w:p>
    <w:p w14:paraId="752FAC3D" w14:textId="506BD589" w:rsidR="0082362D" w:rsidRDefault="0082362D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to find space: at peak hours</w:t>
      </w:r>
    </w:p>
    <w:p w14:paraId="53EBD08B" w14:textId="7A687C32" w:rsidR="0082362D" w:rsidRDefault="0082362D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make easier: spend budget on study space</w:t>
      </w:r>
    </w:p>
    <w:p w14:paraId="1571947C" w14:textId="415A1883" w:rsidR="0082362D" w:rsidRDefault="0082362D" w:rsidP="00642C82">
      <w:pPr>
        <w:rPr>
          <w:rFonts w:ascii="Times New Roman" w:hAnsi="Times New Roman" w:cs="Times New Roman"/>
          <w:sz w:val="24"/>
          <w:szCs w:val="24"/>
        </w:rPr>
      </w:pPr>
    </w:p>
    <w:p w14:paraId="14FEEF86" w14:textId="77777777" w:rsidR="0043390D" w:rsidRDefault="0082362D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else asked: no</w:t>
      </w:r>
    </w:p>
    <w:p w14:paraId="763BA30E" w14:textId="6443B837" w:rsidR="00642C82" w:rsidRPr="00AE4BC5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Photo:</w:t>
      </w:r>
      <w:r w:rsidR="00617A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7A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7A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2CC2F5" wp14:editId="6213DC11">
            <wp:extent cx="2430855" cy="3241611"/>
            <wp:effectExtent l="0" t="0" r="7620" b="0"/>
            <wp:docPr id="9" name="Picture 9" descr="C:\Users\Student\Downloads\image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image (13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4" cy="332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2296" w14:textId="7A72B8A2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1E22117F" w14:textId="77777777" w:rsidR="0089626D" w:rsidRDefault="0089626D">
      <w:pPr>
        <w:rPr>
          <w:rFonts w:ascii="Times New Roman" w:hAnsi="Times New Roman" w:cs="Times New Roman"/>
          <w:sz w:val="24"/>
          <w:szCs w:val="24"/>
        </w:rPr>
      </w:pPr>
    </w:p>
    <w:p w14:paraId="236EBB7F" w14:textId="6A1BB420" w:rsidR="00642C82" w:rsidRDefault="00642C82">
      <w:pPr>
        <w:rPr>
          <w:rFonts w:ascii="Times New Roman" w:hAnsi="Times New Roman" w:cs="Times New Roman"/>
          <w:sz w:val="24"/>
          <w:szCs w:val="24"/>
        </w:rPr>
      </w:pPr>
    </w:p>
    <w:p w14:paraId="2394F342" w14:textId="4F549205" w:rsidR="00642C82" w:rsidRPr="0082362D" w:rsidRDefault="00642C82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2362D">
        <w:rPr>
          <w:rFonts w:ascii="Times New Roman" w:hAnsi="Times New Roman" w:cs="Times New Roman"/>
          <w:sz w:val="24"/>
          <w:szCs w:val="24"/>
        </w:rPr>
        <w:t xml:space="preserve">Patrick </w:t>
      </w:r>
      <w:proofErr w:type="spellStart"/>
      <w:r w:rsidR="0082362D">
        <w:rPr>
          <w:rFonts w:ascii="Times New Roman" w:hAnsi="Times New Roman" w:cs="Times New Roman"/>
          <w:sz w:val="24"/>
          <w:szCs w:val="24"/>
        </w:rPr>
        <w:t>Vook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82362D">
        <w:rPr>
          <w:rFonts w:ascii="Times New Roman" w:hAnsi="Times New Roman" w:cs="Times New Roman"/>
          <w:sz w:val="24"/>
          <w:szCs w:val="24"/>
        </w:rPr>
        <w:t>pjv3rx@</w:t>
      </w:r>
      <w:r w:rsidR="0089626D">
        <w:rPr>
          <w:rFonts w:ascii="Times New Roman" w:hAnsi="Times New Roman" w:cs="Times New Roman"/>
          <w:sz w:val="24"/>
          <w:szCs w:val="24"/>
        </w:rPr>
        <w:t>virginia.edu</w:t>
      </w:r>
      <w:proofErr w:type="gramEnd"/>
      <w:r w:rsidR="0089626D">
        <w:rPr>
          <w:rFonts w:ascii="Times New Roman" w:hAnsi="Times New Roman" w:cs="Times New Roman"/>
          <w:sz w:val="24"/>
          <w:szCs w:val="24"/>
        </w:rPr>
        <w:t xml:space="preserve">           Date: 11/17/19</w:t>
      </w:r>
    </w:p>
    <w:p w14:paraId="2445026B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067A9BBD" w14:textId="1C437FB8" w:rsidR="00642C82" w:rsidRDefault="0082362D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Day: wake up, class, dining hall, class, library, come home</w:t>
      </w:r>
    </w:p>
    <w:p w14:paraId="648779F4" w14:textId="5D79527A" w:rsidR="0082362D" w:rsidRDefault="0082362D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Problems: far walk, bathroom smells</w:t>
      </w:r>
    </w:p>
    <w:p w14:paraId="48226885" w14:textId="2C6E5C4F" w:rsidR="00642C82" w:rsidRDefault="0082362D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Hardest part of day: waking up, finding what to do between classes</w:t>
      </w:r>
    </w:p>
    <w:p w14:paraId="20D7FCC5" w14:textId="6D4BA46E" w:rsidR="0082362D" w:rsidRDefault="000A301A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up time in day: eating</w:t>
      </w:r>
    </w:p>
    <w:p w14:paraId="09EFFC03" w14:textId="0020600B" w:rsidR="000A301A" w:rsidRDefault="000A301A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experience: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segregation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E411D" w14:textId="3B0C4002" w:rsidR="000A301A" w:rsidRDefault="000A301A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 make money, learn something new, grow up</w:t>
      </w:r>
    </w:p>
    <w:p w14:paraId="6000563B" w14:textId="35B4A3B6" w:rsidR="006A5E8E" w:rsidRDefault="006A5E8E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spot: </w:t>
      </w:r>
      <w:proofErr w:type="spellStart"/>
      <w:r>
        <w:rPr>
          <w:rFonts w:ascii="Times New Roman" w:hAnsi="Times New Roman" w:cs="Times New Roman"/>
          <w:sz w:val="24"/>
          <w:szCs w:val="24"/>
        </w:rPr>
        <w:t>clem</w:t>
      </w:r>
      <w:proofErr w:type="spellEnd"/>
      <w:r>
        <w:rPr>
          <w:rFonts w:ascii="Times New Roman" w:hAnsi="Times New Roman" w:cs="Times New Roman"/>
          <w:sz w:val="24"/>
          <w:szCs w:val="24"/>
        </w:rPr>
        <w:t>, dorm, classrooms</w:t>
      </w:r>
    </w:p>
    <w:p w14:paraId="6DF95B99" w14:textId="49422F21" w:rsidR="006A5E8E" w:rsidRDefault="006526F4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to find: no, find new spaces</w:t>
      </w:r>
    </w:p>
    <w:p w14:paraId="0B16D397" w14:textId="02180CA4" w:rsidR="008D72D3" w:rsidRDefault="008D72D3" w:rsidP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Should’</w:t>
      </w:r>
      <w:r w:rsidR="00617A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 asked: no</w:t>
      </w:r>
    </w:p>
    <w:p w14:paraId="74774BB6" w14:textId="77777777" w:rsidR="00642C82" w:rsidRDefault="00642C82" w:rsidP="00642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88147" w14:textId="1F1303D5" w:rsidR="00642C82" w:rsidRPr="00642C82" w:rsidRDefault="0064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Photo:</w:t>
      </w:r>
      <w:r w:rsidR="00617A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7A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7A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1081C1" wp14:editId="53CCDA54">
            <wp:extent cx="3286125" cy="4382135"/>
            <wp:effectExtent l="0" t="0" r="9525" b="0"/>
            <wp:docPr id="10" name="Picture 10" descr="C:\Users\Student\Downloads\image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image (14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C82" w:rsidRPr="0064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49AA"/>
    <w:multiLevelType w:val="hybridMultilevel"/>
    <w:tmpl w:val="E0D60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73"/>
    <w:rsid w:val="00035B8E"/>
    <w:rsid w:val="000A301A"/>
    <w:rsid w:val="000A799E"/>
    <w:rsid w:val="0015306A"/>
    <w:rsid w:val="001D6C5E"/>
    <w:rsid w:val="001E352E"/>
    <w:rsid w:val="001F6748"/>
    <w:rsid w:val="002854C8"/>
    <w:rsid w:val="002872EB"/>
    <w:rsid w:val="002B3000"/>
    <w:rsid w:val="002F35C3"/>
    <w:rsid w:val="00312315"/>
    <w:rsid w:val="00370471"/>
    <w:rsid w:val="004149C9"/>
    <w:rsid w:val="0043390D"/>
    <w:rsid w:val="004434EB"/>
    <w:rsid w:val="004D2A58"/>
    <w:rsid w:val="005642BE"/>
    <w:rsid w:val="00587964"/>
    <w:rsid w:val="005D0FC9"/>
    <w:rsid w:val="005D52FF"/>
    <w:rsid w:val="00617AE5"/>
    <w:rsid w:val="00642C82"/>
    <w:rsid w:val="006526F4"/>
    <w:rsid w:val="006A5E8E"/>
    <w:rsid w:val="0082362D"/>
    <w:rsid w:val="00853AA5"/>
    <w:rsid w:val="00875DF6"/>
    <w:rsid w:val="0089626D"/>
    <w:rsid w:val="008D69B5"/>
    <w:rsid w:val="008D72D3"/>
    <w:rsid w:val="008E3962"/>
    <w:rsid w:val="009120FA"/>
    <w:rsid w:val="009564EF"/>
    <w:rsid w:val="00A068F7"/>
    <w:rsid w:val="00A701D4"/>
    <w:rsid w:val="00AE4BC5"/>
    <w:rsid w:val="00B7290C"/>
    <w:rsid w:val="00BA3A31"/>
    <w:rsid w:val="00BC7305"/>
    <w:rsid w:val="00D43C40"/>
    <w:rsid w:val="00DC0994"/>
    <w:rsid w:val="00DF1C40"/>
    <w:rsid w:val="00DF3408"/>
    <w:rsid w:val="00E34374"/>
    <w:rsid w:val="00EF6067"/>
    <w:rsid w:val="00F15473"/>
    <w:rsid w:val="00F42215"/>
    <w:rsid w:val="00F5198C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15EC"/>
  <w15:chartTrackingRefBased/>
  <w15:docId w15:val="{9CFF8705-2E20-4629-8055-FF3C1518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A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c3yw@virginia.edu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ustom%20Office%20Templates\intervi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interview</Template>
  <TotalTime>142</TotalTime>
  <Pages>11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Lieberman</dc:creator>
  <cp:keywords/>
  <dc:description/>
  <cp:lastModifiedBy>Zach Lieberman</cp:lastModifiedBy>
  <cp:revision>35</cp:revision>
  <dcterms:created xsi:type="dcterms:W3CDTF">2019-11-13T17:24:00Z</dcterms:created>
  <dcterms:modified xsi:type="dcterms:W3CDTF">2019-11-18T04:23:00Z</dcterms:modified>
</cp:coreProperties>
</file>